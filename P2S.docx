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0697" w14:textId="77777777" w:rsidR="00486023" w:rsidRPr="00486023" w:rsidRDefault="00486023" w:rsidP="00486023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</w:pPr>
      <w:r w:rsidRPr="00486023">
        <w:t>Point-to-Site (P2S) VPN</w:t>
      </w:r>
    </w:p>
    <w:p w14:paraId="2AF9CC46" w14:textId="03ED2B29" w:rsidR="00486023" w:rsidRDefault="00486023" w:rsidP="00486023">
      <w:pPr>
        <w:pStyle w:val="ListBullet"/>
      </w:pPr>
      <w:r w:rsidRPr="00486023">
        <w:t>A Point-to-Site VPN (or just P2S VPN) is a way to let individual devices</w:t>
      </w:r>
      <w:r>
        <w:t xml:space="preserve"> </w:t>
      </w:r>
      <w:r w:rsidRPr="00486023">
        <w:t>like your laptop or PC</w:t>
      </w:r>
      <w:r>
        <w:t xml:space="preserve"> </w:t>
      </w:r>
      <w:r w:rsidRPr="00486023">
        <w:t xml:space="preserve">connect securely to a private network (like your company’s or Azure’s) using the internet. </w:t>
      </w:r>
    </w:p>
    <w:p w14:paraId="0080631C" w14:textId="1B36BE91" w:rsidR="00486023" w:rsidRDefault="00486023" w:rsidP="00486023">
      <w:pPr>
        <w:pStyle w:val="ListBullet"/>
      </w:pPr>
      <w:r w:rsidRPr="00486023">
        <w:t xml:space="preserve">How it </w:t>
      </w:r>
      <w:r w:rsidRPr="00486023">
        <w:t>works</w:t>
      </w:r>
      <w:r w:rsidRPr="00486023">
        <w:t>?</w:t>
      </w:r>
    </w:p>
    <w:p w14:paraId="29767572" w14:textId="37C289F9" w:rsidR="00486023" w:rsidRDefault="00486023" w:rsidP="00486023">
      <w:pPr>
        <w:pStyle w:val="ListBullet"/>
        <w:numPr>
          <w:ilvl w:val="0"/>
          <w:numId w:val="6"/>
        </w:numPr>
      </w:pPr>
      <w:r w:rsidRPr="00486023">
        <w:t>Every device makes its own private connection to the Azure VPN gateway.</w:t>
      </w:r>
    </w:p>
    <w:p w14:paraId="6D63B0A6" w14:textId="324C3FD2" w:rsidR="00486023" w:rsidRDefault="00486023" w:rsidP="00486023">
      <w:pPr>
        <w:pStyle w:val="ListBullet"/>
        <w:numPr>
          <w:ilvl w:val="0"/>
          <w:numId w:val="6"/>
        </w:numPr>
      </w:pPr>
      <w:r w:rsidRPr="00486023">
        <w:t>The gateway checks if the device is allowed</w:t>
      </w:r>
      <w:r>
        <w:t>.</w:t>
      </w:r>
    </w:p>
    <w:p w14:paraId="048EF2CC" w14:textId="77777777" w:rsidR="00486023" w:rsidRDefault="00486023" w:rsidP="00486023">
      <w:pPr>
        <w:pStyle w:val="ListBullet"/>
        <w:numPr>
          <w:ilvl w:val="0"/>
          <w:numId w:val="6"/>
        </w:numPr>
      </w:pPr>
      <w:r w:rsidRPr="00486023">
        <w:t xml:space="preserve">Once verified, all the traffic from your device goes through a protected tunnel into your private network. </w:t>
      </w:r>
    </w:p>
    <w:p w14:paraId="584D7DEF" w14:textId="7ECC741A" w:rsidR="00486023" w:rsidRDefault="00486023" w:rsidP="00486023">
      <w:pPr>
        <w:pStyle w:val="ListBullet"/>
        <w:numPr>
          <w:ilvl w:val="0"/>
          <w:numId w:val="6"/>
        </w:numPr>
      </w:pPr>
      <w:r w:rsidRPr="00486023">
        <w:t>No one outside can peek in.</w:t>
      </w:r>
    </w:p>
    <w:p w14:paraId="7B16C85A" w14:textId="62DA41F6" w:rsidR="00486023" w:rsidRDefault="00486023" w:rsidP="00486023">
      <w:pPr>
        <w:pStyle w:val="Heading1"/>
      </w:pPr>
      <w:r w:rsidRPr="00486023">
        <w:t>Step-by-Step Setup</w:t>
      </w:r>
    </w:p>
    <w:p w14:paraId="48AA8AE5" w14:textId="5DC9A872" w:rsidR="00486023" w:rsidRDefault="00486023" w:rsidP="00486023">
      <w:pPr>
        <w:pStyle w:val="ListParagraph"/>
        <w:numPr>
          <w:ilvl w:val="0"/>
          <w:numId w:val="8"/>
        </w:numPr>
      </w:pPr>
      <w:r>
        <w:t>Step-1: creating a virtual network</w:t>
      </w:r>
    </w:p>
    <w:p w14:paraId="5C2F4C41" w14:textId="7EB2DC4F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 xml:space="preserve">Open the </w:t>
      </w:r>
      <w:r w:rsidRPr="00486023">
        <w:rPr>
          <w:b/>
          <w:bCs/>
        </w:rPr>
        <w:t>Virtual Network</w:t>
      </w:r>
      <w:r w:rsidRPr="00486023">
        <w:t xml:space="preserve"> section in Azure.</w:t>
      </w:r>
    </w:p>
    <w:p w14:paraId="24477011" w14:textId="096A3316" w:rsidR="00486023" w:rsidRDefault="00486023" w:rsidP="00486023">
      <w:pPr>
        <w:pStyle w:val="ListParagraph"/>
        <w:numPr>
          <w:ilvl w:val="0"/>
          <w:numId w:val="6"/>
        </w:numPr>
      </w:pPr>
      <w:r>
        <w:t>N</w:t>
      </w:r>
      <w:r w:rsidRPr="00486023">
        <w:t>ame it like Point-to-site-VNet.</w:t>
      </w:r>
    </w:p>
    <w:p w14:paraId="264D983D" w14:textId="3E7A896E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For address space, use 172.16.1.0/25.</w:t>
      </w:r>
    </w:p>
    <w:p w14:paraId="76B9FD76" w14:textId="5A3AE25D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Add a subnet called VM-subnet with 172.16.1.0/26.</w:t>
      </w:r>
    </w:p>
    <w:p w14:paraId="6FFAA190" w14:textId="77777777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Then, add another subnet</w:t>
      </w:r>
      <w:r>
        <w:t xml:space="preserve">, </w:t>
      </w:r>
      <w:r w:rsidRPr="00486023">
        <w:t xml:space="preserve">but this time select </w:t>
      </w:r>
      <w:r w:rsidRPr="00486023">
        <w:rPr>
          <w:b/>
          <w:bCs/>
        </w:rPr>
        <w:t>Virtual Network Gateway</w:t>
      </w:r>
      <w:r w:rsidRPr="00486023">
        <w:t xml:space="preserve"> as its purpose. </w:t>
      </w:r>
    </w:p>
    <w:p w14:paraId="2870F331" w14:textId="77777777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 xml:space="preserve">Address space: 172.16.1.4/27. </w:t>
      </w:r>
    </w:p>
    <w:p w14:paraId="5416AB45" w14:textId="102E5713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Azure will name it Gateway</w:t>
      </w:r>
      <w:r>
        <w:t xml:space="preserve"> </w:t>
      </w:r>
      <w:r w:rsidRPr="00486023">
        <w:t>Subnet by default.</w:t>
      </w:r>
    </w:p>
    <w:p w14:paraId="210508FA" w14:textId="794283E2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Create it and wait till it’s ready.</w:t>
      </w:r>
    </w:p>
    <w:p w14:paraId="1559173A" w14:textId="77777777" w:rsidR="00486023" w:rsidRDefault="00486023" w:rsidP="00486023">
      <w:pPr>
        <w:pStyle w:val="ListParagraph"/>
        <w:ind w:left="792"/>
      </w:pPr>
    </w:p>
    <w:p w14:paraId="14850AA0" w14:textId="29EDCE1D" w:rsidR="00486023" w:rsidRDefault="00486023" w:rsidP="00486023">
      <w:pPr>
        <w:pStyle w:val="ListParagraph"/>
        <w:numPr>
          <w:ilvl w:val="0"/>
          <w:numId w:val="8"/>
        </w:numPr>
      </w:pPr>
      <w:r>
        <w:t>Step-2: creating a VPN gateway</w:t>
      </w:r>
    </w:p>
    <w:p w14:paraId="2B73A97B" w14:textId="05EB2547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lastRenderedPageBreak/>
        <w:t xml:space="preserve">Go to </w:t>
      </w:r>
      <w:r w:rsidRPr="00486023">
        <w:rPr>
          <w:b/>
          <w:bCs/>
        </w:rPr>
        <w:t>Virtual Network Gateway</w:t>
      </w:r>
      <w:r w:rsidRPr="00486023">
        <w:t xml:space="preserve"> and click </w:t>
      </w:r>
      <w:r w:rsidRPr="00486023">
        <w:rPr>
          <w:b/>
          <w:bCs/>
        </w:rPr>
        <w:t>Create</w:t>
      </w:r>
      <w:r w:rsidRPr="00486023">
        <w:t>.</w:t>
      </w:r>
    </w:p>
    <w:p w14:paraId="2C7BBC37" w14:textId="2187107F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Name it like VPN-Gateway.</w:t>
      </w:r>
    </w:p>
    <w:p w14:paraId="0D428C44" w14:textId="79E51E81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 xml:space="preserve">Choose </w:t>
      </w:r>
      <w:r w:rsidRPr="00486023">
        <w:rPr>
          <w:b/>
          <w:bCs/>
        </w:rPr>
        <w:t>VPN</w:t>
      </w:r>
      <w:r w:rsidRPr="00486023">
        <w:t xml:space="preserve"> as the gateway type.</w:t>
      </w:r>
    </w:p>
    <w:p w14:paraId="3B36FFAD" w14:textId="7A3E81A6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Link it to the Point-to-site-VNet you made earlier.</w:t>
      </w:r>
    </w:p>
    <w:p w14:paraId="025ED9A0" w14:textId="0DAB5AD0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For Public IPs, name them VPN-PIP and VPN-PIP-2.</w:t>
      </w:r>
    </w:p>
    <w:p w14:paraId="25FE6A22" w14:textId="676BAFC1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 xml:space="preserve">Click </w:t>
      </w:r>
      <w:r w:rsidRPr="00486023">
        <w:rPr>
          <w:b/>
          <w:bCs/>
        </w:rPr>
        <w:t>Review + Create</w:t>
      </w:r>
      <w:r w:rsidRPr="00486023">
        <w:t xml:space="preserve">, then </w:t>
      </w:r>
      <w:r w:rsidRPr="00486023">
        <w:rPr>
          <w:b/>
          <w:bCs/>
        </w:rPr>
        <w:t>Create</w:t>
      </w:r>
      <w:r w:rsidRPr="00486023">
        <w:t>.</w:t>
      </w:r>
    </w:p>
    <w:p w14:paraId="755D8C24" w14:textId="77777777" w:rsidR="00486023" w:rsidRDefault="00486023" w:rsidP="00486023">
      <w:pPr>
        <w:pStyle w:val="ListParagraph"/>
        <w:ind w:left="792"/>
      </w:pPr>
    </w:p>
    <w:p w14:paraId="591552A5" w14:textId="1EFDE281" w:rsidR="00486023" w:rsidRDefault="00486023" w:rsidP="00486023">
      <w:pPr>
        <w:pStyle w:val="ListParagraph"/>
        <w:numPr>
          <w:ilvl w:val="0"/>
          <w:numId w:val="8"/>
        </w:numPr>
      </w:pPr>
      <w:r>
        <w:t xml:space="preserve">Step-3: create </w:t>
      </w:r>
      <w:r w:rsidRPr="00486023">
        <w:t>Certificates</w:t>
      </w:r>
    </w:p>
    <w:p w14:paraId="41F277A2" w14:textId="3194317D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Make a Root Certificate</w:t>
      </w:r>
      <w:r w:rsidR="00222F9B">
        <w:t xml:space="preserve"> and </w:t>
      </w:r>
      <w:r w:rsidR="00222F9B" w:rsidRPr="00222F9B">
        <w:t xml:space="preserve">Then export this certificate as a </w:t>
      </w:r>
      <w:r w:rsidR="00222F9B" w:rsidRPr="00222F9B">
        <w:rPr>
          <w:b/>
          <w:bCs/>
        </w:rPr>
        <w:t>Base-64 .cer</w:t>
      </w:r>
      <w:r w:rsidR="00222F9B" w:rsidRPr="00222F9B">
        <w:t xml:space="preserve"> file.</w:t>
      </w:r>
    </w:p>
    <w:p w14:paraId="49391E7E" w14:textId="605CF62D" w:rsidR="00486023" w:rsidRDefault="00486023" w:rsidP="00486023">
      <w:pPr>
        <w:pStyle w:val="ListParagraph"/>
        <w:numPr>
          <w:ilvl w:val="0"/>
          <w:numId w:val="6"/>
        </w:numPr>
      </w:pPr>
      <w:r>
        <w:t>Write the following in powershell:</w:t>
      </w:r>
    </w:p>
    <w:p w14:paraId="7671676A" w14:textId="77777777" w:rsidR="00486023" w:rsidRDefault="00486023" w:rsidP="00486023">
      <w:pPr>
        <w:pStyle w:val="ListParagraph"/>
        <w:ind w:left="792"/>
      </w:pPr>
    </w:p>
    <w:p w14:paraId="19B52CBB" w14:textId="77777777" w:rsidR="00486023" w:rsidRPr="00486023" w:rsidRDefault="00486023" w:rsidP="00486023">
      <w:pPr>
        <w:pStyle w:val="ListParagraph"/>
        <w:ind w:left="792"/>
      </w:pPr>
      <w:r w:rsidRPr="00486023">
        <w:t>$cert = New-SelfSignedCertificate -Type Custom -KeySpec Signature `</w:t>
      </w:r>
    </w:p>
    <w:p w14:paraId="5681B6E8" w14:textId="05189DCF" w:rsidR="00486023" w:rsidRPr="00486023" w:rsidRDefault="00486023" w:rsidP="00486023">
      <w:pPr>
        <w:pStyle w:val="ListParagraph"/>
        <w:ind w:left="792"/>
      </w:pPr>
      <w:r w:rsidRPr="00486023">
        <w:t>Subject "CN=AzureRootCert" -KeyExportPolicy Exportable `</w:t>
      </w:r>
    </w:p>
    <w:p w14:paraId="4952CC3B" w14:textId="1C6AC5A6" w:rsidR="00486023" w:rsidRPr="00486023" w:rsidRDefault="00486023" w:rsidP="00486023">
      <w:pPr>
        <w:pStyle w:val="ListParagraph"/>
        <w:ind w:left="792"/>
      </w:pPr>
      <w:r w:rsidRPr="00486023">
        <w:t>HashAlgorithm sha256 -KeyLength 2048 `</w:t>
      </w:r>
    </w:p>
    <w:p w14:paraId="2F34F769" w14:textId="472D34AA" w:rsidR="00486023" w:rsidRDefault="00486023" w:rsidP="00486023">
      <w:pPr>
        <w:pStyle w:val="ListParagraph"/>
        <w:ind w:left="792"/>
      </w:pPr>
      <w:r w:rsidRPr="00486023">
        <w:t>CertStoreLocation "Cert:\CurrentUser\My" -KeyUsageProperty Sign -KeyUsage CertSign</w:t>
      </w:r>
    </w:p>
    <w:p w14:paraId="12D71FB3" w14:textId="77777777" w:rsidR="00486023" w:rsidRDefault="00486023" w:rsidP="00486023">
      <w:pPr>
        <w:pStyle w:val="ListParagraph"/>
        <w:ind w:left="792"/>
      </w:pPr>
    </w:p>
    <w:p w14:paraId="5D51E150" w14:textId="4A10B2FE" w:rsidR="00486023" w:rsidRDefault="00486023" w:rsidP="00486023">
      <w:pPr>
        <w:pStyle w:val="ListParagraph"/>
        <w:numPr>
          <w:ilvl w:val="0"/>
          <w:numId w:val="6"/>
        </w:numPr>
      </w:pPr>
      <w:r w:rsidRPr="00486023">
        <w:t>Make a Client Certificate</w:t>
      </w:r>
      <w:r w:rsidR="00222F9B">
        <w:t xml:space="preserve"> and </w:t>
      </w:r>
      <w:r w:rsidR="00222F9B" w:rsidRPr="00222F9B">
        <w:t>Export this one as a .pfx file (you’ll be asked to set a password).</w:t>
      </w:r>
    </w:p>
    <w:p w14:paraId="06BC9595" w14:textId="2A4C6324" w:rsidR="00486023" w:rsidRDefault="00486023" w:rsidP="00486023">
      <w:pPr>
        <w:pStyle w:val="ListParagraph"/>
        <w:numPr>
          <w:ilvl w:val="0"/>
          <w:numId w:val="6"/>
        </w:numPr>
      </w:pPr>
      <w:r>
        <w:t>Write the following in powershell</w:t>
      </w:r>
      <w:r>
        <w:t>:</w:t>
      </w:r>
    </w:p>
    <w:p w14:paraId="27E9D970" w14:textId="77777777" w:rsidR="00486023" w:rsidRDefault="00486023" w:rsidP="00486023">
      <w:pPr>
        <w:pStyle w:val="ListParagraph"/>
        <w:ind w:left="792"/>
      </w:pPr>
    </w:p>
    <w:p w14:paraId="6903EBDB" w14:textId="77777777" w:rsidR="00486023" w:rsidRDefault="00486023" w:rsidP="00486023">
      <w:pPr>
        <w:pStyle w:val="ListParagraph"/>
        <w:ind w:left="792"/>
      </w:pPr>
      <w:r>
        <w:t xml:space="preserve"> </w:t>
      </w:r>
      <w:r>
        <w:t>New-SelfSignedCertificate -Type Custom -DnsName P2SChildCert -KeySpec Signature `</w:t>
      </w:r>
    </w:p>
    <w:p w14:paraId="567C2AFE" w14:textId="2C4A42EA" w:rsidR="00486023" w:rsidRDefault="00486023" w:rsidP="00486023">
      <w:pPr>
        <w:pStyle w:val="ListParagraph"/>
        <w:ind w:left="792"/>
      </w:pPr>
      <w:r>
        <w:t>Subject "CN=AzureChildCert" -KeyExportPolicy Exportable `</w:t>
      </w:r>
    </w:p>
    <w:p w14:paraId="748A2478" w14:textId="37F5C6BA" w:rsidR="00486023" w:rsidRDefault="00486023" w:rsidP="00486023">
      <w:pPr>
        <w:pStyle w:val="ListParagraph"/>
        <w:ind w:left="792"/>
      </w:pPr>
      <w:r>
        <w:t>HashAlgorithm sha256 -KeyLength 2048 `</w:t>
      </w:r>
    </w:p>
    <w:p w14:paraId="72A5F365" w14:textId="6AD59E7E" w:rsidR="00486023" w:rsidRDefault="00486023" w:rsidP="00486023">
      <w:pPr>
        <w:pStyle w:val="ListParagraph"/>
        <w:ind w:left="792"/>
      </w:pPr>
      <w:r>
        <w:t>CertStoreLocation "Cert:\CurrentUser\My" `</w:t>
      </w:r>
    </w:p>
    <w:p w14:paraId="637767CB" w14:textId="2E352EEB" w:rsidR="00486023" w:rsidRDefault="00486023" w:rsidP="00486023">
      <w:pPr>
        <w:pStyle w:val="ListParagraph"/>
        <w:ind w:left="792"/>
      </w:pPr>
      <w:r>
        <w:t>NotAfter (Get-Date).</w:t>
      </w:r>
      <w:r w:rsidR="00222F9B">
        <w:t xml:space="preserve"> </w:t>
      </w:r>
      <w:r>
        <w:t>AddYears</w:t>
      </w:r>
      <w:r w:rsidR="00222F9B">
        <w:t xml:space="preserve"> </w:t>
      </w:r>
      <w:r>
        <w:t>(6) `</w:t>
      </w:r>
    </w:p>
    <w:p w14:paraId="1E4BE797" w14:textId="25C94A67" w:rsidR="00486023" w:rsidRDefault="00486023" w:rsidP="00486023">
      <w:pPr>
        <w:pStyle w:val="ListParagraph"/>
        <w:ind w:left="792"/>
      </w:pPr>
      <w:r>
        <w:t>Signer $cert -TextExtension @("2.5.29.37={text}1.3.6.1.5.5.7.3.2")</w:t>
      </w:r>
    </w:p>
    <w:p w14:paraId="3B519AC8" w14:textId="77777777" w:rsidR="00486023" w:rsidRDefault="00486023" w:rsidP="00486023">
      <w:pPr>
        <w:pStyle w:val="ListParagraph"/>
        <w:ind w:left="792"/>
      </w:pPr>
    </w:p>
    <w:p w14:paraId="5B755DD8" w14:textId="4122E181" w:rsidR="00222F9B" w:rsidRDefault="00222F9B" w:rsidP="00222F9B">
      <w:pPr>
        <w:pStyle w:val="ListParagraph"/>
        <w:numPr>
          <w:ilvl w:val="0"/>
          <w:numId w:val="6"/>
        </w:numPr>
      </w:pPr>
      <w:r>
        <w:t xml:space="preserve">Step-4: </w:t>
      </w:r>
      <w:r w:rsidRPr="00222F9B">
        <w:t>Configure the VPN Gateway</w:t>
      </w:r>
    </w:p>
    <w:p w14:paraId="2DDE7ACD" w14:textId="239BC207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Open your VPN Gateway in Azure.</w:t>
      </w:r>
    </w:p>
    <w:p w14:paraId="4BB9E73D" w14:textId="4937A309" w:rsidR="00222F9B" w:rsidRDefault="00222F9B" w:rsidP="00222F9B">
      <w:pPr>
        <w:pStyle w:val="ListParagraph"/>
        <w:numPr>
          <w:ilvl w:val="0"/>
          <w:numId w:val="10"/>
        </w:numPr>
      </w:pPr>
      <w:r>
        <w:t xml:space="preserve">Go to </w:t>
      </w:r>
      <w:r w:rsidRPr="00222F9B">
        <w:rPr>
          <w:b/>
          <w:bCs/>
        </w:rPr>
        <w:t>Settings</w:t>
      </w:r>
      <w:r w:rsidRPr="00222F9B">
        <w:t xml:space="preserve">, go to </w:t>
      </w:r>
      <w:r w:rsidRPr="00222F9B">
        <w:rPr>
          <w:b/>
          <w:bCs/>
        </w:rPr>
        <w:t>Point-to-site configuration</w:t>
      </w:r>
      <w:r w:rsidRPr="00222F9B">
        <w:t>.</w:t>
      </w:r>
    </w:p>
    <w:p w14:paraId="46B5642A" w14:textId="79600EB3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lastRenderedPageBreak/>
        <w:t>Set the address pool to something like 192.168.1.0/25.</w:t>
      </w:r>
    </w:p>
    <w:p w14:paraId="44D91725" w14:textId="2F0730A0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Tunnel type: select both </w:t>
      </w:r>
      <w:r w:rsidRPr="00222F9B">
        <w:rPr>
          <w:b/>
          <w:bCs/>
        </w:rPr>
        <w:t>IKEv2</w:t>
      </w:r>
      <w:r w:rsidRPr="00222F9B">
        <w:t xml:space="preserve"> and </w:t>
      </w:r>
      <w:r w:rsidRPr="00222F9B">
        <w:rPr>
          <w:b/>
          <w:bCs/>
        </w:rPr>
        <w:t>SSTP</w:t>
      </w:r>
      <w:r w:rsidRPr="00222F9B">
        <w:t>.</w:t>
      </w:r>
    </w:p>
    <w:p w14:paraId="0CC9497C" w14:textId="101AE6DD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Auth type: choose </w:t>
      </w:r>
      <w:r w:rsidRPr="00222F9B">
        <w:rPr>
          <w:b/>
          <w:bCs/>
        </w:rPr>
        <w:t>Azure certificate</w:t>
      </w:r>
      <w:r w:rsidRPr="00222F9B">
        <w:t>.</w:t>
      </w:r>
    </w:p>
    <w:p w14:paraId="30ED2345" w14:textId="2B2E89D5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Create a new public IP</w:t>
      </w:r>
      <w:r>
        <w:t>, n</w:t>
      </w:r>
      <w:r w:rsidRPr="00222F9B">
        <w:t>ame it like VPN-PIP-3.</w:t>
      </w:r>
    </w:p>
    <w:p w14:paraId="14B92C65" w14:textId="77777777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Now add both certificates. </w:t>
      </w:r>
    </w:p>
    <w:p w14:paraId="7C92A81D" w14:textId="336A6BE0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Paste in the public part of the root and client certificates.</w:t>
      </w:r>
    </w:p>
    <w:p w14:paraId="73FCC8BE" w14:textId="727CA95C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Click </w:t>
      </w:r>
      <w:r w:rsidRPr="00222F9B">
        <w:rPr>
          <w:b/>
          <w:bCs/>
        </w:rPr>
        <w:t>Save</w:t>
      </w:r>
      <w:r w:rsidRPr="00222F9B">
        <w:t>.</w:t>
      </w:r>
    </w:p>
    <w:p w14:paraId="4C0C18D1" w14:textId="77777777" w:rsidR="00222F9B" w:rsidRDefault="00222F9B" w:rsidP="00222F9B">
      <w:pPr>
        <w:pStyle w:val="ListParagraph"/>
        <w:ind w:left="1152"/>
      </w:pPr>
    </w:p>
    <w:p w14:paraId="67AACC92" w14:textId="36EA1A93" w:rsidR="00222F9B" w:rsidRDefault="00222F9B" w:rsidP="00222F9B">
      <w:pPr>
        <w:pStyle w:val="ListParagraph"/>
        <w:numPr>
          <w:ilvl w:val="0"/>
          <w:numId w:val="6"/>
        </w:numPr>
      </w:pPr>
      <w:r>
        <w:t xml:space="preserve">Step-5: </w:t>
      </w:r>
      <w:r w:rsidRPr="00222F9B">
        <w:t>Download the VPN Client Package</w:t>
      </w:r>
    </w:p>
    <w:p w14:paraId="64BE32BC" w14:textId="49309151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After saving the config, </w:t>
      </w:r>
      <w:r>
        <w:t xml:space="preserve">there is </w:t>
      </w:r>
      <w:r w:rsidRPr="00222F9B">
        <w:rPr>
          <w:b/>
          <w:bCs/>
        </w:rPr>
        <w:t>Download VPN Client</w:t>
      </w:r>
      <w:r w:rsidRPr="00222F9B">
        <w:t xml:space="preserve"> option.</w:t>
      </w:r>
    </w:p>
    <w:p w14:paraId="2794BF26" w14:textId="77777777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Click it. </w:t>
      </w:r>
    </w:p>
    <w:p w14:paraId="25DA09A0" w14:textId="6CE72004" w:rsidR="00222F9B" w:rsidRDefault="00222F9B" w:rsidP="00222F9B">
      <w:pPr>
        <w:pStyle w:val="ListParagraph"/>
        <w:numPr>
          <w:ilvl w:val="0"/>
          <w:numId w:val="10"/>
        </w:numPr>
      </w:pPr>
      <w:r>
        <w:t xml:space="preserve">It will give </w:t>
      </w:r>
      <w:r w:rsidRPr="00222F9B">
        <w:t>a zip file with all the setup files.</w:t>
      </w:r>
    </w:p>
    <w:p w14:paraId="39B97A7C" w14:textId="0792E8B7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Share this with anyone who needs to connect.</w:t>
      </w:r>
    </w:p>
    <w:p w14:paraId="758BEEE1" w14:textId="77777777" w:rsidR="00222F9B" w:rsidRDefault="00222F9B" w:rsidP="00222F9B"/>
    <w:p w14:paraId="0E440C8A" w14:textId="742466D2" w:rsidR="00222F9B" w:rsidRDefault="00222F9B" w:rsidP="00222F9B">
      <w:pPr>
        <w:pStyle w:val="ListParagraph"/>
        <w:numPr>
          <w:ilvl w:val="0"/>
          <w:numId w:val="6"/>
        </w:numPr>
      </w:pPr>
      <w:r>
        <w:t xml:space="preserve">Step-6: </w:t>
      </w:r>
      <w:r w:rsidRPr="00222F9B">
        <w:t>Set Things Up on the User’s Device</w:t>
      </w:r>
    </w:p>
    <w:p w14:paraId="36F09751" w14:textId="306169F5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On the user’s computer, </w:t>
      </w:r>
      <w:r w:rsidRPr="00222F9B">
        <w:rPr>
          <w:b/>
          <w:bCs/>
        </w:rPr>
        <w:t>import the .pfx certificate</w:t>
      </w:r>
      <w:r>
        <w:t>.</w:t>
      </w:r>
    </w:p>
    <w:p w14:paraId="51985F1B" w14:textId="36B068B9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Then unzip the VPN client and install it.</w:t>
      </w:r>
    </w:p>
    <w:p w14:paraId="322C09D2" w14:textId="1695E87D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This creates the connection profile for Azure VPN.</w:t>
      </w:r>
    </w:p>
    <w:p w14:paraId="0CFA09AC" w14:textId="77777777" w:rsidR="00486023" w:rsidRDefault="00486023" w:rsidP="00486023">
      <w:pPr>
        <w:pStyle w:val="ListParagraph"/>
        <w:ind w:left="792"/>
      </w:pPr>
    </w:p>
    <w:p w14:paraId="14B0AC0E" w14:textId="6E794AFE" w:rsidR="00222F9B" w:rsidRDefault="00222F9B" w:rsidP="00222F9B">
      <w:pPr>
        <w:pStyle w:val="ListParagraph"/>
        <w:numPr>
          <w:ilvl w:val="0"/>
          <w:numId w:val="6"/>
        </w:numPr>
      </w:pPr>
      <w:r>
        <w:t xml:space="preserve">Step-7: </w:t>
      </w:r>
      <w:r w:rsidRPr="00222F9B">
        <w:t>Connect and Test</w:t>
      </w:r>
    </w:p>
    <w:p w14:paraId="12981349" w14:textId="138A5212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Open the VPN client that was installed.</w:t>
      </w:r>
    </w:p>
    <w:p w14:paraId="24084ECD" w14:textId="77777777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 xml:space="preserve">Click </w:t>
      </w:r>
      <w:r w:rsidRPr="00222F9B">
        <w:rPr>
          <w:b/>
          <w:bCs/>
        </w:rPr>
        <w:t>Connect</w:t>
      </w:r>
      <w:r>
        <w:t>.</w:t>
      </w:r>
    </w:p>
    <w:p w14:paraId="46141F8F" w14:textId="4DC2BE1F" w:rsidR="00222F9B" w:rsidRDefault="00222F9B" w:rsidP="00222F9B">
      <w:pPr>
        <w:pStyle w:val="ListParagraph"/>
        <w:numPr>
          <w:ilvl w:val="0"/>
          <w:numId w:val="10"/>
        </w:numPr>
      </w:pPr>
      <w:r>
        <w:t>E</w:t>
      </w:r>
      <w:r w:rsidRPr="00222F9B">
        <w:t>nter any needed credentials.</w:t>
      </w:r>
    </w:p>
    <w:p w14:paraId="72A6304D" w14:textId="076D805F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Once connected, check if the IP is from 192.168.1.0/25.</w:t>
      </w:r>
    </w:p>
    <w:p w14:paraId="4547833C" w14:textId="1EDD8ED8" w:rsidR="00222F9B" w:rsidRDefault="00222F9B" w:rsidP="00222F9B">
      <w:pPr>
        <w:pStyle w:val="ListParagraph"/>
        <w:numPr>
          <w:ilvl w:val="0"/>
          <w:numId w:val="10"/>
        </w:numPr>
      </w:pPr>
      <w:r w:rsidRPr="00222F9B">
        <w:t>Try reaching internal servers or Azure resources.</w:t>
      </w:r>
    </w:p>
    <w:p w14:paraId="6E2DDA90" w14:textId="1AD0D0D0" w:rsidR="00222F9B" w:rsidRPr="00486023" w:rsidRDefault="00222F9B" w:rsidP="00222F9B">
      <w:pPr>
        <w:ind w:left="792"/>
      </w:pPr>
    </w:p>
    <w:sectPr w:rsidR="00222F9B" w:rsidRPr="00486023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2CF48" w14:textId="77777777" w:rsidR="00486023" w:rsidRDefault="00486023">
      <w:r>
        <w:separator/>
      </w:r>
    </w:p>
    <w:p w14:paraId="4CB6CAB5" w14:textId="77777777" w:rsidR="00486023" w:rsidRDefault="00486023"/>
  </w:endnote>
  <w:endnote w:type="continuationSeparator" w:id="0">
    <w:p w14:paraId="4C42C805" w14:textId="77777777" w:rsidR="00486023" w:rsidRDefault="00486023">
      <w:r>
        <w:continuationSeparator/>
      </w:r>
    </w:p>
    <w:p w14:paraId="39004554" w14:textId="77777777" w:rsidR="00486023" w:rsidRDefault="00486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3666D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008FB" w14:textId="77777777" w:rsidR="00486023" w:rsidRDefault="00486023">
      <w:r>
        <w:separator/>
      </w:r>
    </w:p>
    <w:p w14:paraId="7A756C0F" w14:textId="77777777" w:rsidR="00486023" w:rsidRDefault="00486023"/>
  </w:footnote>
  <w:footnote w:type="continuationSeparator" w:id="0">
    <w:p w14:paraId="1A798F90" w14:textId="77777777" w:rsidR="00486023" w:rsidRDefault="00486023">
      <w:r>
        <w:continuationSeparator/>
      </w:r>
    </w:p>
    <w:p w14:paraId="44854A00" w14:textId="77777777" w:rsidR="00486023" w:rsidRDefault="004860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83F00C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9C5A97"/>
    <w:multiLevelType w:val="hybridMultilevel"/>
    <w:tmpl w:val="03B449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F5E78"/>
    <w:multiLevelType w:val="hybridMultilevel"/>
    <w:tmpl w:val="CAF0D0DA"/>
    <w:lvl w:ilvl="0" w:tplc="8DFA300E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A6F94"/>
    <w:multiLevelType w:val="hybridMultilevel"/>
    <w:tmpl w:val="003E8A82"/>
    <w:lvl w:ilvl="0" w:tplc="51F81C32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EDD47A0"/>
    <w:multiLevelType w:val="hybridMultilevel"/>
    <w:tmpl w:val="BA5CE0A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630E"/>
    <w:multiLevelType w:val="hybridMultilevel"/>
    <w:tmpl w:val="3EA6B020"/>
    <w:lvl w:ilvl="0" w:tplc="8DFA300E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959411809">
    <w:abstractNumId w:val="2"/>
  </w:num>
  <w:num w:numId="2" w16cid:durableId="578752879">
    <w:abstractNumId w:val="1"/>
  </w:num>
  <w:num w:numId="3" w16cid:durableId="1980454285">
    <w:abstractNumId w:val="4"/>
  </w:num>
  <w:num w:numId="4" w16cid:durableId="2092775256">
    <w:abstractNumId w:val="8"/>
  </w:num>
  <w:num w:numId="5" w16cid:durableId="1213227176">
    <w:abstractNumId w:val="0"/>
  </w:num>
  <w:num w:numId="6" w16cid:durableId="2044860028">
    <w:abstractNumId w:val="7"/>
  </w:num>
  <w:num w:numId="7" w16cid:durableId="17632106">
    <w:abstractNumId w:val="5"/>
  </w:num>
  <w:num w:numId="8" w16cid:durableId="1323313134">
    <w:abstractNumId w:val="3"/>
  </w:num>
  <w:num w:numId="9" w16cid:durableId="1452048249">
    <w:abstractNumId w:val="6"/>
  </w:num>
  <w:num w:numId="10" w16cid:durableId="904343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3"/>
    <w:rsid w:val="0004068E"/>
    <w:rsid w:val="00154AA9"/>
    <w:rsid w:val="001F0CCA"/>
    <w:rsid w:val="00222F9B"/>
    <w:rsid w:val="00384C4B"/>
    <w:rsid w:val="00425F0D"/>
    <w:rsid w:val="00467017"/>
    <w:rsid w:val="00486023"/>
    <w:rsid w:val="006A1C22"/>
    <w:rsid w:val="00713E5A"/>
    <w:rsid w:val="008918F2"/>
    <w:rsid w:val="00A00F75"/>
    <w:rsid w:val="00B41922"/>
    <w:rsid w:val="00C341E8"/>
    <w:rsid w:val="00CF001E"/>
    <w:rsid w:val="00E34FED"/>
    <w:rsid w:val="00E428BD"/>
    <w:rsid w:val="00E93456"/>
    <w:rsid w:val="00EE54D4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2B938"/>
  <w15:chartTrackingRefBased/>
  <w15:docId w15:val="{E8415858-7536-4288-A155-F06A2092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22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unhideWhenUsed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C22"/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C22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1C22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A1C22"/>
    <w:rPr>
      <w:color w:val="731C3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8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shi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731C3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47CD3-CEEB-4744-8056-7B8EE07EDC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FE74C4-0505-4AD4-A229-7C9C48FB0A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D94F73-68B7-48CF-8540-6EEE44B4B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EA10CB-0A85-4293-8D40-79BEE77645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22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 sharma</cp:lastModifiedBy>
  <cp:revision>1</cp:revision>
  <dcterms:created xsi:type="dcterms:W3CDTF">2025-07-28T07:33:00Z</dcterms:created>
  <dcterms:modified xsi:type="dcterms:W3CDTF">2025-07-28T07:55:00Z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